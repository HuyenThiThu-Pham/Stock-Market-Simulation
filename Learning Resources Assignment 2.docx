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2756" w14:textId="77777777" w:rsidR="00BB6FC9" w:rsidRPr="00BB6FC9" w:rsidRDefault="00BB6FC9" w:rsidP="00BB6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Learning Resources:</w:t>
      </w:r>
    </w:p>
    <w:p w14:paraId="0C9AF08D" w14:textId="77777777" w:rsidR="00BB6FC9" w:rsidRPr="00BB6FC9" w:rsidRDefault="00BB6FC9" w:rsidP="00BB6F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If you’re interested in diving deeper, there are plenty of tutorials and resources available:</w:t>
      </w:r>
    </w:p>
    <w:p w14:paraId="2F0B10B0" w14:textId="77777777" w:rsidR="00BB6FC9" w:rsidRPr="00BB6FC9" w:rsidRDefault="00BB6FC9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5" w:tgtFrame="_blank" w:history="1"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W3Schools Node.js Tutorial</w:t>
        </w:r>
      </w:hyperlink>
      <w:hyperlink r:id="rId6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Provides examples and explanations for beginners</w:t>
        </w:r>
      </w:hyperlink>
      <w:hyperlink r:id="rId7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68C0402" w14:textId="77777777" w:rsidR="00BB6FC9" w:rsidRPr="00BB6FC9" w:rsidRDefault="00BB6FC9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8" w:tgtFrame="_blank" w:history="1"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 Code Geeks Java Node Example</w:t>
        </w:r>
      </w:hyperlink>
      <w:hyperlink r:id="rId9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Demonstrates a simple Java </w:t>
        </w:r>
        <w:r w:rsidRPr="00BB6FC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Node</w:t>
        </w:r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class</w:t>
        </w:r>
      </w:hyperlink>
      <w:hyperlink r:id="rId10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48292EC" w14:textId="77777777" w:rsidR="00BB6FC9" w:rsidRPr="00BB6FC9" w:rsidRDefault="00BB6FC9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tgtFrame="_blank" w:history="1">
        <w:proofErr w:type="spellStart"/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Stackify</w:t>
        </w:r>
        <w:proofErr w:type="spellEnd"/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Tutorials</w:t>
        </w:r>
      </w:hyperlink>
      <w:hyperlink r:id="rId12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Covers installation, advanced concepts, and interview questions</w:t>
        </w:r>
      </w:hyperlink>
      <w:hyperlink r:id="rId13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04B4B8A" w14:textId="77777777" w:rsidR="00BB6FC9" w:rsidRPr="00BB6FC9" w:rsidRDefault="00BB6FC9" w:rsidP="00BB6FC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4" w:tgtFrame="_blank" w:history="1">
        <w:proofErr w:type="spellStart"/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>JavaTpoint</w:t>
        </w:r>
        <w:proofErr w:type="spellEnd"/>
        <w:r w:rsidRPr="00BB6FC9">
          <w:rPr>
            <w:rFonts w:ascii="inherit" w:eastAsia="Times New Roman" w:hAnsi="inherit" w:cs="Times New Roman"/>
            <w:color w:val="0000FF"/>
            <w:kern w:val="0"/>
            <w:u w:val="single"/>
            <w:lang w:eastAsia="en-GB"/>
            <w14:ligatures w14:val="none"/>
          </w:rPr>
          <w:t xml:space="preserve"> Node.js Tutorial</w:t>
        </w:r>
      </w:hyperlink>
      <w:hyperlink r:id="rId15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Comprehensive tutorial covering various Node.js topics</w:t>
        </w:r>
      </w:hyperlink>
      <w:hyperlink r:id="rId16" w:tgtFrame="_blank" w:history="1">
        <w:r w:rsidRPr="00BB6FC9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4</w:t>
        </w:r>
      </w:hyperlink>
      <w:r w:rsidRPr="00BB6FC9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493E239F" w14:textId="19749C4A" w:rsidR="00CD0202" w:rsidRDefault="00CD0202" w:rsidP="00CD02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Step One:</w:t>
      </w:r>
    </w:p>
    <w:p w14:paraId="1DC37BE5" w14:textId="73F0FF06" w:rsidR="00CD0202" w:rsidRPr="00CD0202" w:rsidRDefault="00CD0202" w:rsidP="00CD02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class:</w:t>
      </w:r>
    </w:p>
    <w:p w14:paraId="6F74CBDE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Constructor:</w:t>
      </w:r>
    </w:p>
    <w:p w14:paraId="6EBDEF05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Implement a blank constructor that takes no parameters.</w:t>
      </w:r>
    </w:p>
    <w:p w14:paraId="078777E6" w14:textId="77777777" w:rsid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This constructor initializes an empty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251FA5B8" w14:textId="01A6ED73" w:rsidR="00E12EED" w:rsidRPr="00E12EED" w:rsidRDefault="00E12EED" w:rsidP="00E12E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It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 xml:space="preserve"> </w:t>
      </w:r>
      <w:proofErr w:type="gramStart"/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have</w:t>
      </w:r>
      <w:proofErr w:type="gramEnd"/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 xml:space="preserve"> two constructors:</w:t>
      </w:r>
    </w:p>
    <w:p w14:paraId="4A254388" w14:textId="77777777" w:rsidR="00E12EED" w:rsidRPr="00E12EED" w:rsidRDefault="00E12EED" w:rsidP="00E12EE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blank constructor (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 initializes an empty list.</w:t>
      </w:r>
    </w:p>
    <w:p w14:paraId="129CA162" w14:textId="77777777" w:rsidR="00E12EED" w:rsidRPr="00E12EED" w:rsidRDefault="00E12EED" w:rsidP="00E12EE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constructor with a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parameter (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 head_)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 sets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head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of the list to the given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DE7F270" w14:textId="77777777" w:rsidR="00E12EED" w:rsidRPr="00E12EED" w:rsidRDefault="00E12EED" w:rsidP="00E12E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For the blank constructor, you don’t need to do anything special since the default values (null for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head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and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tail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 are already set.</w:t>
      </w:r>
    </w:p>
    <w:p w14:paraId="664C7140" w14:textId="77777777" w:rsidR="00E12EED" w:rsidRPr="00E12EED" w:rsidRDefault="00E12EED" w:rsidP="00E12E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For the constructor with a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parameter, you can set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head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to the provided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732F37B2" w14:textId="77777777" w:rsidR="00E12EED" w:rsidRPr="00CD0202" w:rsidRDefault="00E12EED" w:rsidP="00E12EED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</w:p>
    <w:p w14:paraId="730F6760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Constructor (Accepting a Node):</w:t>
      </w:r>
    </w:p>
    <w:p w14:paraId="30FDD040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Implement a constructor that accepts one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containing a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object.</w:t>
      </w:r>
    </w:p>
    <w:p w14:paraId="142B0331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Set the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head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of the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to the given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1261D68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Copy Constructor:</w:t>
      </w:r>
    </w:p>
    <w:p w14:paraId="3E42F7DF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Implement a copy constructor that accepts a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object.</w:t>
      </w:r>
    </w:p>
    <w:p w14:paraId="2A2BFEBA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Perform a deep copy of the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passed to the constructor.</w:t>
      </w:r>
    </w:p>
    <w:p w14:paraId="74D801CE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new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should not contain references to the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objects in the second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DCA2CAE" w14:textId="77777777" w:rsid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Ensure that changes to the contents of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objects in one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do not affect the other.</w:t>
      </w:r>
    </w:p>
    <w:p w14:paraId="412DAB5A" w14:textId="77777777" w:rsidR="00E12EED" w:rsidRPr="00E12EED" w:rsidRDefault="00E12EED" w:rsidP="00E12E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copy constructor (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public </w:t>
      </w:r>
      <w:proofErr w:type="spellStart"/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other)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 creates a deep copy of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other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list.</w:t>
      </w:r>
    </w:p>
    <w:p w14:paraId="101377A3" w14:textId="77777777" w:rsidR="00E12EED" w:rsidRPr="00E12EED" w:rsidRDefault="00E12EED" w:rsidP="00E12E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You need to iterate through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other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list and add each element to your new list.</w:t>
      </w:r>
    </w:p>
    <w:p w14:paraId="55E156D2" w14:textId="77777777" w:rsidR="00E12EED" w:rsidRPr="00E12EED" w:rsidRDefault="00E12EED" w:rsidP="00E12E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Make sure that the new list does not share references with the original list (i.e., modify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objects).</w:t>
      </w:r>
    </w:p>
    <w:p w14:paraId="429BF5BC" w14:textId="77777777" w:rsidR="00E12EED" w:rsidRPr="00CD0202" w:rsidRDefault="00E12EED" w:rsidP="00E12EED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</w:p>
    <w:p w14:paraId="7020D7F7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lastRenderedPageBreak/>
        <w:t>add(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 obj)</w:t>
      </w: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370A06E2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Append the specified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 to the end of the list.</w:t>
      </w:r>
    </w:p>
    <w:p w14:paraId="16B6D22A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true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if the addition is successful.</w:t>
      </w:r>
    </w:p>
    <w:p w14:paraId="7EA9425C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spellStart"/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isEmpty</w:t>
      </w:r>
      <w:proofErr w:type="spell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3E63D0F6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Check whether the list is empty.</w:t>
      </w:r>
    </w:p>
    <w:p w14:paraId="16544BDB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true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if the list contains no elements.</w:t>
      </w:r>
    </w:p>
    <w:p w14:paraId="3AEEC5E8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size(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752B3BB5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 the number of elements in the list.</w:t>
      </w:r>
    </w:p>
    <w:p w14:paraId="169E7436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spellStart"/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57DCECFE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Create a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by concatenating each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’s </w:t>
      </w:r>
      <w:proofErr w:type="spellStart"/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17CC103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Insert a single space (’ ') between each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’s </w:t>
      </w:r>
      <w:proofErr w:type="spellStart"/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A0569C8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No trailing space should be inserted.</w:t>
      </w:r>
    </w:p>
    <w:p w14:paraId="7CB7E163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Example: If the list contains 3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Node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objects, an appropriate </w:t>
      </w:r>
      <w:proofErr w:type="spellStart"/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return value could be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'1 2 3'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54E9AF6" w14:textId="77777777" w:rsidR="00CD0202" w:rsidRPr="00CD0202" w:rsidRDefault="00CD0202" w:rsidP="00CD02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equals(</w:t>
      </w:r>
      <w:proofErr w:type="gramEnd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Object other)</w:t>
      </w:r>
      <w:r w:rsidRPr="00CD020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239B9CEC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Determine whether two </w:t>
      </w:r>
      <w:proofErr w:type="spellStart"/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DSEList</w:t>
      </w:r>
      <w:proofErr w:type="spellEnd"/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objects are equal.</w:t>
      </w:r>
    </w:p>
    <w:p w14:paraId="23DFBD23" w14:textId="77777777" w:rsidR="00CD0202" w:rsidRPr="00CD0202" w:rsidRDefault="00CD0202" w:rsidP="00CD020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They are equal if they contain the same </w:t>
      </w:r>
      <w:r w:rsidRPr="00CD0202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Strings</w:t>
      </w:r>
      <w:r w:rsidRPr="00CD020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in the same order.</w:t>
      </w:r>
    </w:p>
    <w:p w14:paraId="1D358A65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remove(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int index)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2A0AFF10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Remove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at the specified index.</w:t>
      </w:r>
    </w:p>
    <w:p w14:paraId="02E7CF66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Adjust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head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and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tail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pointers if necessary.</w:t>
      </w:r>
    </w:p>
    <w:p w14:paraId="120C3394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spellStart"/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indexOf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 obj)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79237F18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Search for the index of the given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in the list.</w:t>
      </w:r>
    </w:p>
    <w:p w14:paraId="61CFB3C1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 -1 if not found.</w:t>
      </w:r>
    </w:p>
    <w:p w14:paraId="782FCCA6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get(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int index)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5CCAFED4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Retrieve the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at the specified index.</w:t>
      </w:r>
    </w:p>
    <w:p w14:paraId="729EF509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 null if the index is out of bounds.</w:t>
      </w:r>
    </w:p>
    <w:p w14:paraId="78B184DA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add(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int index, String obj)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4D4292E2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Add the given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at the specified index.</w:t>
      </w:r>
    </w:p>
    <w:p w14:paraId="0E09D354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Adjust the pointers accordingly.</w:t>
      </w:r>
    </w:p>
    <w:p w14:paraId="29FCEE38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contains(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 obj)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674BB6BA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Check if the list contains the given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5EADFC59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Return true if found.</w:t>
      </w:r>
    </w:p>
    <w:p w14:paraId="53B6C90F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remove(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 obj)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264C1F6A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Remove the specified </w:t>
      </w:r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String</w:t>
      </w: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from the list.</w:t>
      </w:r>
    </w:p>
    <w:p w14:paraId="515DEC9D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Update the pointers.</w:t>
      </w:r>
    </w:p>
    <w:p w14:paraId="1B4B2B57" w14:textId="77777777" w:rsidR="00E12EED" w:rsidRPr="00E12EED" w:rsidRDefault="00E12EED" w:rsidP="00E12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proofErr w:type="spellStart"/>
      <w:proofErr w:type="gramStart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2EE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)</w:t>
      </w:r>
      <w:r w:rsidRPr="00E12EE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 Method:</w:t>
      </w:r>
    </w:p>
    <w:p w14:paraId="2DCA5617" w14:textId="77777777" w:rsidR="00E12EED" w:rsidRPr="00E12EED" w:rsidRDefault="00E12EED" w:rsidP="00E12E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E12EED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You can return a constant value (e.g., 0) for now.</w:t>
      </w:r>
    </w:p>
    <w:p w14:paraId="2F642427" w14:textId="5722BE81" w:rsidR="00890778" w:rsidRDefault="00890778" w:rsidP="00E12EED">
      <w:pPr>
        <w:shd w:val="clear" w:color="auto" w:fill="FFFFFF"/>
        <w:spacing w:after="0" w:line="240" w:lineRule="auto"/>
        <w:ind w:left="720"/>
      </w:pPr>
    </w:p>
    <w:sectPr w:rsidR="008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C26"/>
    <w:multiLevelType w:val="multilevel"/>
    <w:tmpl w:val="954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79A"/>
    <w:multiLevelType w:val="multilevel"/>
    <w:tmpl w:val="BF3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00F8"/>
    <w:multiLevelType w:val="multilevel"/>
    <w:tmpl w:val="BC8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618CD"/>
    <w:multiLevelType w:val="multilevel"/>
    <w:tmpl w:val="3D3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F417E"/>
    <w:multiLevelType w:val="multilevel"/>
    <w:tmpl w:val="600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6453">
    <w:abstractNumId w:val="0"/>
  </w:num>
  <w:num w:numId="2" w16cid:durableId="100300105">
    <w:abstractNumId w:val="3"/>
  </w:num>
  <w:num w:numId="3" w16cid:durableId="948391173">
    <w:abstractNumId w:val="2"/>
  </w:num>
  <w:num w:numId="4" w16cid:durableId="741026595">
    <w:abstractNumId w:val="4"/>
  </w:num>
  <w:num w:numId="5" w16cid:durableId="80427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9"/>
    <w:rsid w:val="00046A46"/>
    <w:rsid w:val="000C0F50"/>
    <w:rsid w:val="00103C64"/>
    <w:rsid w:val="00170D72"/>
    <w:rsid w:val="00257D87"/>
    <w:rsid w:val="00340B4C"/>
    <w:rsid w:val="00352427"/>
    <w:rsid w:val="003A759C"/>
    <w:rsid w:val="003B171C"/>
    <w:rsid w:val="003E0121"/>
    <w:rsid w:val="00490B0E"/>
    <w:rsid w:val="004F0268"/>
    <w:rsid w:val="0053433F"/>
    <w:rsid w:val="00576311"/>
    <w:rsid w:val="005B1C69"/>
    <w:rsid w:val="005D29F2"/>
    <w:rsid w:val="00620421"/>
    <w:rsid w:val="0062497D"/>
    <w:rsid w:val="00636C3C"/>
    <w:rsid w:val="00704804"/>
    <w:rsid w:val="00762EAC"/>
    <w:rsid w:val="00792F84"/>
    <w:rsid w:val="007B0360"/>
    <w:rsid w:val="00884412"/>
    <w:rsid w:val="00890778"/>
    <w:rsid w:val="008C7C77"/>
    <w:rsid w:val="009264B1"/>
    <w:rsid w:val="009507BD"/>
    <w:rsid w:val="00954BD4"/>
    <w:rsid w:val="009F3860"/>
    <w:rsid w:val="00A07AD7"/>
    <w:rsid w:val="00B02309"/>
    <w:rsid w:val="00B57733"/>
    <w:rsid w:val="00B63477"/>
    <w:rsid w:val="00BA5AC7"/>
    <w:rsid w:val="00BB6FC9"/>
    <w:rsid w:val="00BC3466"/>
    <w:rsid w:val="00BC79A4"/>
    <w:rsid w:val="00BF3D09"/>
    <w:rsid w:val="00C35A52"/>
    <w:rsid w:val="00CD0202"/>
    <w:rsid w:val="00D12E24"/>
    <w:rsid w:val="00D400C5"/>
    <w:rsid w:val="00D44B86"/>
    <w:rsid w:val="00D73FC8"/>
    <w:rsid w:val="00E12EED"/>
    <w:rsid w:val="00E86537"/>
    <w:rsid w:val="00EC7E37"/>
    <w:rsid w:val="00EF3E83"/>
    <w:rsid w:val="00FA5F71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32A"/>
  <w15:chartTrackingRefBased/>
  <w15:docId w15:val="{C871B1C7-DE43-D945-A0E7-911D6DA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6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java-node-example/" TargetMode="External"/><Relationship Id="rId13" Type="http://schemas.openxmlformats.org/officeDocument/2006/relationships/hyperlink" Target="https://stackify.com/learn-nodejs-tutorial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" TargetMode="External"/><Relationship Id="rId12" Type="http://schemas.openxmlformats.org/officeDocument/2006/relationships/hyperlink" Target="https://stackify.com/learn-nodejs-tutoria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nodejs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" TargetMode="External"/><Relationship Id="rId11" Type="http://schemas.openxmlformats.org/officeDocument/2006/relationships/hyperlink" Target="https://stackify.com/learn-nodejs-tutorials/" TargetMode="External"/><Relationship Id="rId5" Type="http://schemas.openxmlformats.org/officeDocument/2006/relationships/hyperlink" Target="https://www.w3schools.com/nodejs/" TargetMode="External"/><Relationship Id="rId15" Type="http://schemas.openxmlformats.org/officeDocument/2006/relationships/hyperlink" Target="https://www.javatpoint.com/nodejs-tutorial" TargetMode="External"/><Relationship Id="rId10" Type="http://schemas.openxmlformats.org/officeDocument/2006/relationships/hyperlink" Target="https://examples.javacodegeeks.com/java-node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s.javacodegeeks.com/java-node-example/" TargetMode="External"/><Relationship Id="rId14" Type="http://schemas.openxmlformats.org/officeDocument/2006/relationships/hyperlink" Target="https://www.javatpoint.com/nodej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Thanh Luong</dc:creator>
  <cp:keywords/>
  <dc:description/>
  <cp:lastModifiedBy>Hao Thanh Luong</cp:lastModifiedBy>
  <cp:revision>3</cp:revision>
  <dcterms:created xsi:type="dcterms:W3CDTF">2024-05-03T12:25:00Z</dcterms:created>
  <dcterms:modified xsi:type="dcterms:W3CDTF">2024-05-03T12:36:00Z</dcterms:modified>
</cp:coreProperties>
</file>